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13" w:rsidRDefault="00F539D2">
      <w:pPr>
        <w:pStyle w:val="Title"/>
      </w:pPr>
      <w:r>
        <w:t>Empires of the IV</w:t>
      </w:r>
    </w:p>
    <w:p w:rsidR="00F539D2" w:rsidRPr="00F539D2" w:rsidRDefault="00F539D2" w:rsidP="00F539D2">
      <w:pPr>
        <w:pStyle w:val="Subtitle"/>
      </w:pPr>
    </w:p>
    <w:p w:rsidR="00AB7913" w:rsidRDefault="00F539D2">
      <w:pPr>
        <w:pStyle w:val="Heading1"/>
      </w:pPr>
      <w:r>
        <w:t>Game Summary</w:t>
      </w:r>
    </w:p>
    <w:p w:rsidR="00F539D2" w:rsidRPr="00675F3B" w:rsidRDefault="00F539D2" w:rsidP="00F539D2">
      <w:pPr>
        <w:ind w:firstLine="720"/>
      </w:pPr>
      <w:r>
        <w:t xml:space="preserve">Empires of the IV is a Multiplayer Real-time Strategy Game for PCs, Tablets and Phones, and is displayed in a top-down perspective. In the game, players will choose one of three empires to play as and connect to each other’s devices. In real-time players manage their military, economy and research to build up their empire and take out the other. </w:t>
      </w:r>
    </w:p>
    <w:p w:rsidR="00AB7913" w:rsidRDefault="00AB7913" w:rsidP="00F539D2"/>
    <w:p w:rsidR="00F539D2" w:rsidRDefault="00F539D2" w:rsidP="00F539D2">
      <w:pPr>
        <w:pStyle w:val="Heading1"/>
      </w:pPr>
      <w:r>
        <w:t>Pillars</w:t>
      </w:r>
    </w:p>
    <w:p w:rsidR="00F539D2" w:rsidRDefault="004C2DED" w:rsidP="004C2DED">
      <w:pPr>
        <w:pStyle w:val="ListParagraph"/>
        <w:numPr>
          <w:ilvl w:val="0"/>
          <w:numId w:val="1"/>
        </w:numPr>
      </w:pPr>
      <w:r>
        <w:t>Cross Platform Multiplayer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Real-time</w:t>
      </w:r>
    </w:p>
    <w:p w:rsidR="004C2DED" w:rsidRDefault="004C2DED" w:rsidP="00F539D2">
      <w:pPr>
        <w:pStyle w:val="ListParagraph"/>
        <w:numPr>
          <w:ilvl w:val="0"/>
          <w:numId w:val="1"/>
        </w:numPr>
      </w:pPr>
      <w:r>
        <w:t>Strategic Thought</w:t>
      </w:r>
    </w:p>
    <w:p w:rsidR="004C2DED" w:rsidRDefault="004C2DED" w:rsidP="004C2DED">
      <w:pPr>
        <w:pStyle w:val="ListParagraph"/>
        <w:numPr>
          <w:ilvl w:val="0"/>
          <w:numId w:val="1"/>
        </w:numPr>
      </w:pPr>
      <w:r>
        <w:t>Large-scale Military Battles</w:t>
      </w:r>
    </w:p>
    <w:p w:rsidR="00B55BD2" w:rsidRDefault="00B55BD2" w:rsidP="004C2DED">
      <w:pPr>
        <w:pStyle w:val="ListParagraph"/>
        <w:numPr>
          <w:ilvl w:val="0"/>
          <w:numId w:val="1"/>
        </w:numPr>
      </w:pPr>
      <w:r>
        <w:t>Fleshed out Universe</w:t>
      </w:r>
    </w:p>
    <w:p w:rsidR="00F539D2" w:rsidRDefault="00F539D2" w:rsidP="004C2DED">
      <w:pPr>
        <w:pStyle w:val="Heading1"/>
      </w:pPr>
      <w:r>
        <w:t>Game Loop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Receive data over Network</w:t>
      </w:r>
    </w:p>
    <w:p w:rsidR="00F539D2" w:rsidRDefault="004C2DED" w:rsidP="004C2DED">
      <w:pPr>
        <w:pStyle w:val="ListParagraph"/>
        <w:numPr>
          <w:ilvl w:val="0"/>
          <w:numId w:val="2"/>
        </w:numPr>
      </w:pPr>
      <w:r>
        <w:t>Gather Player Input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Perform Player action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M</w:t>
      </w:r>
      <w:r>
        <w:t>ove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Attack with Unit(s)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Units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Build Buildings</w:t>
      </w:r>
    </w:p>
    <w:p w:rsidR="004C2DED" w:rsidRDefault="004C2DED" w:rsidP="004C2DED">
      <w:pPr>
        <w:pStyle w:val="ListParagraph"/>
        <w:numPr>
          <w:ilvl w:val="1"/>
          <w:numId w:val="2"/>
        </w:numPr>
      </w:pPr>
      <w:r>
        <w:t>Research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Unit(s) Attack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Check Building(s) Status’s</w:t>
      </w:r>
    </w:p>
    <w:p w:rsidR="004C2DED" w:rsidRDefault="004C2DED" w:rsidP="004C2DED">
      <w:pPr>
        <w:pStyle w:val="ListParagraph"/>
        <w:numPr>
          <w:ilvl w:val="0"/>
          <w:numId w:val="2"/>
        </w:numPr>
      </w:pPr>
      <w:r>
        <w:t>Send data over Network</w:t>
      </w:r>
    </w:p>
    <w:p w:rsidR="00F539D2" w:rsidRDefault="00F539D2" w:rsidP="00F539D2">
      <w:pPr>
        <w:pStyle w:val="Heading1"/>
      </w:pPr>
      <w:r>
        <w:t>Demographics</w:t>
      </w:r>
    </w:p>
    <w:p w:rsidR="009B7AEA" w:rsidRDefault="009B7AEA" w:rsidP="009B7AEA">
      <w:pPr>
        <w:pStyle w:val="ListParagraph"/>
        <w:numPr>
          <w:ilvl w:val="0"/>
          <w:numId w:val="3"/>
        </w:numPr>
      </w:pPr>
      <w:r>
        <w:t>Years 13+</w:t>
      </w:r>
    </w:p>
    <w:p w:rsidR="009B7AEA" w:rsidRDefault="009B7AEA" w:rsidP="009B7AEA">
      <w:pPr>
        <w:pStyle w:val="ListParagraph"/>
        <w:numPr>
          <w:ilvl w:val="1"/>
          <w:numId w:val="3"/>
        </w:numPr>
      </w:pPr>
      <w:r>
        <w:t>Rated T for Teen!</w:t>
      </w:r>
    </w:p>
    <w:p w:rsidR="009B7AEA" w:rsidRDefault="009B7AEA" w:rsidP="009B7AEA">
      <w:pPr>
        <w:pStyle w:val="ListParagraph"/>
        <w:numPr>
          <w:ilvl w:val="0"/>
          <w:numId w:val="3"/>
        </w:numPr>
      </w:pPr>
      <w:r>
        <w:t>Male</w:t>
      </w:r>
    </w:p>
    <w:p w:rsidR="009B7AEA" w:rsidRPr="007571AB" w:rsidRDefault="00565E36" w:rsidP="009B7AEA">
      <w:pPr>
        <w:pStyle w:val="ListParagraph"/>
        <w:numPr>
          <w:ilvl w:val="0"/>
          <w:numId w:val="3"/>
        </w:numPr>
      </w:pPr>
      <w:r>
        <w:t>Fans of strategy games</w:t>
      </w:r>
      <w:bookmarkStart w:id="0" w:name="_GoBack"/>
      <w:bookmarkEnd w:id="0"/>
    </w:p>
    <w:sectPr w:rsidR="009B7AEA" w:rsidRPr="007571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087"/>
    <w:multiLevelType w:val="hybridMultilevel"/>
    <w:tmpl w:val="264A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5250E"/>
    <w:multiLevelType w:val="hybridMultilevel"/>
    <w:tmpl w:val="9CE0B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F274C"/>
    <w:multiLevelType w:val="hybridMultilevel"/>
    <w:tmpl w:val="6BBC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D2"/>
    <w:rsid w:val="001C226A"/>
    <w:rsid w:val="004C2DED"/>
    <w:rsid w:val="00565E36"/>
    <w:rsid w:val="007571AB"/>
    <w:rsid w:val="009B7AEA"/>
    <w:rsid w:val="00AB7913"/>
    <w:rsid w:val="00B55BD2"/>
    <w:rsid w:val="00F5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704E7-F33B-4859-9087-223A356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290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Godfroy</dc:creator>
  <cp:keywords/>
  <cp:lastModifiedBy>Andrew Godfroy</cp:lastModifiedBy>
  <cp:revision>9</cp:revision>
  <dcterms:created xsi:type="dcterms:W3CDTF">2015-02-10T00:32:00Z</dcterms:created>
  <dcterms:modified xsi:type="dcterms:W3CDTF">2015-02-10T05:29:00Z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