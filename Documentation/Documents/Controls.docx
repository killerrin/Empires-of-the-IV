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D2" w:rsidRPr="00F539D2" w:rsidRDefault="00F539D2" w:rsidP="008B5BBF">
      <w:pPr>
        <w:pStyle w:val="Title"/>
      </w:pPr>
      <w:r>
        <w:t>Empires of the IV</w:t>
      </w:r>
    </w:p>
    <w:p w:rsidR="00DA299A" w:rsidRDefault="00DA299A" w:rsidP="00DA299A"/>
    <w:p w:rsidR="0028288D" w:rsidRPr="00913BEF" w:rsidRDefault="0028288D" w:rsidP="0028288D">
      <w:pPr>
        <w:pStyle w:val="Heading1"/>
      </w:pPr>
      <w:r>
        <w:t>Controls</w:t>
      </w:r>
    </w:p>
    <w:p w:rsidR="00DA299A" w:rsidRDefault="00C703E9" w:rsidP="00C703E9">
      <w:pPr>
        <w:pStyle w:val="Heading2"/>
      </w:pPr>
      <w:r>
        <w:t>Touch</w:t>
      </w:r>
    </w:p>
    <w:p w:rsidR="00C703E9" w:rsidRDefault="00C703E9" w:rsidP="00C703E9"/>
    <w:p w:rsidR="00C703E9" w:rsidRDefault="00C703E9" w:rsidP="00C703E9">
      <w:pPr>
        <w:pStyle w:val="Heading2"/>
      </w:pPr>
      <w:r>
        <w:t>Keyboard Mouse</w:t>
      </w:r>
    </w:p>
    <w:p w:rsidR="00C703E9" w:rsidRDefault="00C703E9" w:rsidP="00C703E9"/>
    <w:p w:rsidR="00C703E9" w:rsidRPr="00C703E9" w:rsidRDefault="00C703E9" w:rsidP="00C703E9">
      <w:pPr>
        <w:pStyle w:val="Heading2"/>
      </w:pPr>
      <w:r>
        <w:t>Gamepad</w:t>
      </w:r>
      <w:bookmarkStart w:id="0" w:name="_GoBack"/>
      <w:bookmarkEnd w:id="0"/>
    </w:p>
    <w:sectPr w:rsidR="00C703E9" w:rsidRPr="00C703E9" w:rsidSect="000D03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0F2" w:rsidRDefault="006B40F2" w:rsidP="009D1097">
      <w:pPr>
        <w:spacing w:after="0" w:line="240" w:lineRule="auto"/>
      </w:pPr>
      <w:r>
        <w:separator/>
      </w:r>
    </w:p>
  </w:endnote>
  <w:endnote w:type="continuationSeparator" w:id="0">
    <w:p w:rsidR="006B40F2" w:rsidRDefault="006B40F2" w:rsidP="009D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720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30B" w:rsidRDefault="000D0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3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030B" w:rsidRDefault="000D0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0F2" w:rsidRDefault="006B40F2" w:rsidP="009D1097">
      <w:pPr>
        <w:spacing w:after="0" w:line="240" w:lineRule="auto"/>
      </w:pPr>
      <w:r>
        <w:separator/>
      </w:r>
    </w:p>
  </w:footnote>
  <w:footnote w:type="continuationSeparator" w:id="0">
    <w:p w:rsidR="006B40F2" w:rsidRDefault="006B40F2" w:rsidP="009D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097" w:rsidRDefault="009D1097">
    <w:pPr>
      <w:pStyle w:val="Header"/>
    </w:pPr>
    <w:r>
      <w:t>Andrew Godfroy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062C4D"/>
    <w:rsid w:val="000D030B"/>
    <w:rsid w:val="001A01A9"/>
    <w:rsid w:val="001B772A"/>
    <w:rsid w:val="001C226A"/>
    <w:rsid w:val="001D3EE8"/>
    <w:rsid w:val="0028288D"/>
    <w:rsid w:val="002C632C"/>
    <w:rsid w:val="00321E66"/>
    <w:rsid w:val="00372B94"/>
    <w:rsid w:val="003E1AEF"/>
    <w:rsid w:val="003E4EF6"/>
    <w:rsid w:val="004C2DED"/>
    <w:rsid w:val="004D268F"/>
    <w:rsid w:val="004D4DD2"/>
    <w:rsid w:val="004E4724"/>
    <w:rsid w:val="00546AC9"/>
    <w:rsid w:val="00565E36"/>
    <w:rsid w:val="00591AA2"/>
    <w:rsid w:val="006B40F2"/>
    <w:rsid w:val="007571AB"/>
    <w:rsid w:val="00820DE5"/>
    <w:rsid w:val="0084363F"/>
    <w:rsid w:val="008A6B99"/>
    <w:rsid w:val="008B5BBF"/>
    <w:rsid w:val="00912A1E"/>
    <w:rsid w:val="00986BF1"/>
    <w:rsid w:val="009B7AEA"/>
    <w:rsid w:val="009D1097"/>
    <w:rsid w:val="009F4343"/>
    <w:rsid w:val="00A14C97"/>
    <w:rsid w:val="00AB7913"/>
    <w:rsid w:val="00B06558"/>
    <w:rsid w:val="00B54A04"/>
    <w:rsid w:val="00B55BD2"/>
    <w:rsid w:val="00B73E09"/>
    <w:rsid w:val="00BA004F"/>
    <w:rsid w:val="00C251AF"/>
    <w:rsid w:val="00C703E9"/>
    <w:rsid w:val="00C81E24"/>
    <w:rsid w:val="00C97F6D"/>
    <w:rsid w:val="00CC1EAF"/>
    <w:rsid w:val="00CE5770"/>
    <w:rsid w:val="00DA299A"/>
    <w:rsid w:val="00E41A19"/>
    <w:rsid w:val="00E526CE"/>
    <w:rsid w:val="00F52C09"/>
    <w:rsid w:val="00F539D2"/>
    <w:rsid w:val="00FC1988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97"/>
  </w:style>
  <w:style w:type="paragraph" w:styleId="Footer">
    <w:name w:val="footer"/>
    <w:basedOn w:val="Normal"/>
    <w:link w:val="FooterChar"/>
    <w:uiPriority w:val="99"/>
    <w:unhideWhenUsed/>
    <w:rsid w:val="009D1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97"/>
  </w:style>
  <w:style w:type="character" w:styleId="LineNumber">
    <w:name w:val="line number"/>
    <w:basedOn w:val="DefaultParagraphFont"/>
    <w:uiPriority w:val="99"/>
    <w:semiHidden/>
    <w:unhideWhenUsed/>
    <w:rsid w:val="000D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238DA-E493-4DC4-B696-677BC918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3</cp:revision>
  <dcterms:created xsi:type="dcterms:W3CDTF">2015-03-10T09:06:00Z</dcterms:created>
  <dcterms:modified xsi:type="dcterms:W3CDTF">2015-03-10T09:07:00Z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